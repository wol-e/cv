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1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0"/>
        <w:gridCol w:w="3287"/>
        <w:gridCol w:w="5088"/>
      </w:tblGrid>
      <w:tr w:rsidR="006901A2" w14:paraId="5005BDB1" w14:textId="77777777" w:rsidTr="005F0286">
        <w:tc>
          <w:tcPr>
            <w:tcW w:w="10175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256047" w14:textId="77777777" w:rsidR="006901A2" w:rsidRDefault="006901A2" w:rsidP="005F0286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Wolfgang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Spindeler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, PhD</w:t>
            </w:r>
          </w:p>
          <w:p w14:paraId="5EEB5BD5" w14:textId="2E245A2D" w:rsidR="006901A2" w:rsidRDefault="006901A2" w:rsidP="005F0286">
            <w:pPr>
              <w:pStyle w:val="TableContents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Experienced data scientist and analyst with focus on experimentation and product analytics</w:t>
            </w:r>
          </w:p>
          <w:p w14:paraId="062EE4A2" w14:textId="77777777" w:rsidR="006901A2" w:rsidRDefault="006901A2" w:rsidP="005F0286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</w:tr>
      <w:tr w:rsidR="006901A2" w14:paraId="19ADCC29" w14:textId="77777777" w:rsidTr="005F0286">
        <w:tc>
          <w:tcPr>
            <w:tcW w:w="5087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4B1AE7" w14:textId="77777777" w:rsidR="006901A2" w:rsidRDefault="006901A2" w:rsidP="005F0286">
            <w:pPr>
              <w:pStyle w:val="TableContents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Roßstraße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78, </w:t>
            </w:r>
            <w:r>
              <w:rPr>
                <w:rFonts w:ascii="Arial" w:hAnsi="Arial" w:cs="Arial"/>
                <w:lang w:val="en-US"/>
              </w:rPr>
              <w:br/>
              <w:t>40476 Düsseldorf, Germany</w:t>
            </w:r>
          </w:p>
          <w:p w14:paraId="6753BD19" w14:textId="77777777" w:rsidR="006901A2" w:rsidRDefault="006901A2" w:rsidP="005F0286">
            <w:pPr>
              <w:pStyle w:val="TableContents"/>
              <w:jc w:val="center"/>
            </w:pPr>
            <w:r>
              <w:rPr>
                <w:rFonts w:ascii="Arial" w:hAnsi="Arial" w:cs="Arial"/>
                <w:lang w:val="en-US"/>
              </w:rPr>
              <w:t>+49 176 47300405</w:t>
            </w:r>
          </w:p>
        </w:tc>
        <w:bookmarkStart w:id="0" w:name="_Hlt150862458"/>
        <w:bookmarkStart w:id="1" w:name="_Hlt150862462"/>
        <w:tc>
          <w:tcPr>
            <w:tcW w:w="508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8A563B" w14:textId="77777777" w:rsidR="006901A2" w:rsidRDefault="006901A2" w:rsidP="005F0286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HYPERLINK  "mailto:wolfgang.spindeler@gmail.com" </w:instrText>
            </w:r>
            <w:r>
              <w:fldChar w:fldCharType="separate"/>
            </w:r>
            <w:r>
              <w:rPr>
                <w:rFonts w:ascii="Arial" w:hAnsi="Arial" w:cs="Arial"/>
                <w:lang w:val="en-US"/>
              </w:rPr>
              <w:t>wolfgang.spindeler@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0"/>
            <w:bookmarkEnd w:id="1"/>
            <w:r>
              <w:fldChar w:fldCharType="begin"/>
            </w:r>
            <w:r>
              <w:instrText xml:space="preserve"> HYPERLINK  "mailto:wolfgang.spindeler@gmail.com" </w:instrText>
            </w:r>
            <w:r>
              <w:fldChar w:fldCharType="separate"/>
            </w:r>
            <w:r>
              <w:rPr>
                <w:rFonts w:ascii="Arial" w:hAnsi="Arial" w:cs="Arial"/>
                <w:lang w:val="en-US"/>
              </w:rPr>
              <w:t>gmail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hyperlink r:id="rId7" w:history="1">
              <w:r>
                <w:rPr>
                  <w:rFonts w:ascii="Arial" w:hAnsi="Arial" w:cs="Arial"/>
                  <w:lang w:val="en-US"/>
                </w:rPr>
                <w:t>.co</w:t>
              </w:r>
            </w:hyperlink>
            <w:hyperlink r:id="rId8" w:history="1">
              <w:r>
                <w:rPr>
                  <w:rFonts w:ascii="Arial" w:hAnsi="Arial" w:cs="Arial"/>
                  <w:lang w:val="en-US"/>
                </w:rPr>
                <w:t>m</w:t>
              </w:r>
            </w:hyperlink>
          </w:p>
          <w:p w14:paraId="601AC95B" w14:textId="77777777" w:rsidR="006901A2" w:rsidRDefault="006901A2" w:rsidP="005F0286">
            <w:pPr>
              <w:pStyle w:val="TableContents"/>
              <w:jc w:val="center"/>
            </w:pPr>
            <w:hyperlink r:id="rId9" w:history="1">
              <w:r>
                <w:rPr>
                  <w:rStyle w:val="Hyperlink"/>
                  <w:rFonts w:ascii="Arial" w:hAnsi="Arial" w:cs="Arial"/>
                  <w:lang w:val="en-US"/>
                </w:rPr>
                <w:t>www.linkedin.com/</w:t>
              </w:r>
              <w:bookmarkStart w:id="2" w:name="_Hlt150861156"/>
              <w:bookmarkStart w:id="3" w:name="_Hlt150861157"/>
              <w:r>
                <w:rPr>
                  <w:rStyle w:val="Hyperlink"/>
                  <w:rFonts w:ascii="Arial" w:hAnsi="Arial" w:cs="Arial"/>
                  <w:lang w:val="en-US"/>
                </w:rPr>
                <w:t>i</w:t>
              </w:r>
              <w:bookmarkEnd w:id="2"/>
              <w:bookmarkEnd w:id="3"/>
              <w:r>
                <w:rPr>
                  <w:rStyle w:val="Hyperlink"/>
                  <w:rFonts w:ascii="Arial" w:hAnsi="Arial" w:cs="Arial"/>
                  <w:lang w:val="en-US"/>
                </w:rPr>
                <w:t>n/wolf</w:t>
              </w:r>
              <w:bookmarkStart w:id="4" w:name="_Hlt150861382"/>
              <w:r>
                <w:rPr>
                  <w:rStyle w:val="Hyperlink"/>
                  <w:rFonts w:ascii="Arial" w:hAnsi="Arial" w:cs="Arial"/>
                  <w:lang w:val="en-US"/>
                </w:rPr>
                <w:t>g</w:t>
              </w:r>
              <w:bookmarkEnd w:id="4"/>
              <w:r>
                <w:rPr>
                  <w:rStyle w:val="Hyperlink"/>
                  <w:rFonts w:ascii="Arial" w:hAnsi="Arial" w:cs="Arial"/>
                  <w:lang w:val="en-US"/>
                </w:rPr>
                <w:t>ang-spindeler</w:t>
              </w:r>
            </w:hyperlink>
          </w:p>
          <w:p w14:paraId="7EABA389" w14:textId="77777777" w:rsidR="006901A2" w:rsidRDefault="006901A2" w:rsidP="005F0286">
            <w:pPr>
              <w:pStyle w:val="TableContents"/>
              <w:jc w:val="center"/>
            </w:pPr>
            <w:hyperlink r:id="rId10" w:history="1">
              <w:r>
                <w:rPr>
                  <w:rStyle w:val="Hyperlink"/>
                  <w:rFonts w:ascii="Arial" w:hAnsi="Arial" w:cs="Arial"/>
                  <w:lang w:val="en-US"/>
                </w:rPr>
                <w:t>https://github.co</w:t>
              </w:r>
              <w:bookmarkStart w:id="5" w:name="_Hlt150861189"/>
              <w:r>
                <w:rPr>
                  <w:rStyle w:val="Hyperlink"/>
                  <w:rFonts w:ascii="Arial" w:hAnsi="Arial" w:cs="Arial"/>
                  <w:lang w:val="en-US"/>
                </w:rPr>
                <w:t>m</w:t>
              </w:r>
              <w:bookmarkEnd w:id="5"/>
              <w:r>
                <w:rPr>
                  <w:rStyle w:val="Hyperlink"/>
                  <w:rFonts w:ascii="Arial" w:hAnsi="Arial" w:cs="Arial"/>
                  <w:lang w:val="en-US"/>
                </w:rPr>
                <w:t>/wol-e</w:t>
              </w:r>
            </w:hyperlink>
          </w:p>
        </w:tc>
      </w:tr>
      <w:tr w:rsidR="006901A2" w14:paraId="59BD0C0A" w14:textId="77777777" w:rsidTr="005F0286">
        <w:tc>
          <w:tcPr>
            <w:tcW w:w="10175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7E1171" w14:textId="77777777" w:rsidR="006901A2" w:rsidRDefault="006901A2" w:rsidP="005F0286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</w:p>
          <w:p w14:paraId="6E700001" w14:textId="77777777" w:rsidR="006901A2" w:rsidRDefault="006901A2" w:rsidP="005F0286">
            <w:pPr>
              <w:pStyle w:val="TableContents"/>
              <w:jc w:val="center"/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Work Experience</w:t>
            </w:r>
          </w:p>
        </w:tc>
      </w:tr>
      <w:tr w:rsidR="006901A2" w14:paraId="5142C68B" w14:textId="77777777" w:rsidTr="005F0286">
        <w:tc>
          <w:tcPr>
            <w:tcW w:w="10175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83C834" w14:textId="77777777" w:rsidR="006901A2" w:rsidRDefault="006901A2" w:rsidP="005F0286">
            <w:pPr>
              <w:pStyle w:val="TableContents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DeepL</w:t>
            </w:r>
            <w:proofErr w:type="spellEnd"/>
            <w:r>
              <w:rPr>
                <w:rFonts w:ascii="Arial" w:hAnsi="Arial" w:cs="Arial"/>
                <w:b/>
                <w:bCs/>
                <w:lang w:val="en-US"/>
              </w:rPr>
              <w:t xml:space="preserve"> (Germany, Remote Position)</w:t>
            </w:r>
          </w:p>
          <w:p w14:paraId="0EA4544D" w14:textId="77777777" w:rsidR="006901A2" w:rsidRDefault="006901A2" w:rsidP="005F0286">
            <w:pPr>
              <w:pStyle w:val="TableContents"/>
              <w:jc w:val="center"/>
            </w:pPr>
            <w:hyperlink r:id="rId11" w:history="1">
              <w:r>
                <w:rPr>
                  <w:rStyle w:val="Hyperlink"/>
                  <w:rFonts w:ascii="Arial" w:hAnsi="Arial" w:cs="Arial"/>
                  <w:lang w:val="en-US"/>
                </w:rPr>
                <w:t>de</w:t>
              </w:r>
              <w:bookmarkStart w:id="6" w:name="_Hlt150862341"/>
              <w:r>
                <w:rPr>
                  <w:rStyle w:val="Hyperlink"/>
                  <w:rFonts w:ascii="Arial" w:hAnsi="Arial" w:cs="Arial"/>
                  <w:lang w:val="en-US"/>
                </w:rPr>
                <w:t>e</w:t>
              </w:r>
              <w:bookmarkEnd w:id="6"/>
              <w:r>
                <w:rPr>
                  <w:rStyle w:val="Hyperlink"/>
                  <w:rFonts w:ascii="Arial" w:hAnsi="Arial" w:cs="Arial"/>
                  <w:lang w:val="en-US"/>
                </w:rPr>
                <w:t>pl.</w:t>
              </w:r>
            </w:hyperlink>
            <w:bookmarkStart w:id="7" w:name="_Hlt111018652"/>
            <w:bookmarkStart w:id="8" w:name="_Hlt111018653"/>
            <w:r>
              <w:fldChar w:fldCharType="begin"/>
            </w:r>
            <w:r>
              <w:instrText xml:space="preserve"> HYPERLINK  "https://deepl.com/" </w:instrText>
            </w:r>
            <w:r>
              <w:fldChar w:fldCharType="separate"/>
            </w:r>
            <w:r>
              <w:rPr>
                <w:rStyle w:val="Hyperlink"/>
                <w:rFonts w:ascii="Arial" w:hAnsi="Arial" w:cs="Arial"/>
                <w:lang w:val="en-US"/>
              </w:rPr>
              <w:t>c</w:t>
            </w:r>
            <w:r>
              <w:rPr>
                <w:rStyle w:val="Hyperlink"/>
                <w:rFonts w:ascii="Arial" w:hAnsi="Arial" w:cs="Arial"/>
                <w:lang w:val="en-US"/>
              </w:rPr>
              <w:fldChar w:fldCharType="end"/>
            </w:r>
            <w:bookmarkEnd w:id="7"/>
            <w:bookmarkEnd w:id="8"/>
            <w:r>
              <w:fldChar w:fldCharType="begin"/>
            </w:r>
            <w:r>
              <w:instrText xml:space="preserve"> HYPERLINK  "https://deepl.com/" </w:instrText>
            </w:r>
            <w:r>
              <w:fldChar w:fldCharType="separate"/>
            </w:r>
            <w:r>
              <w:rPr>
                <w:rStyle w:val="Hyperlink"/>
                <w:rFonts w:ascii="Arial" w:hAnsi="Arial" w:cs="Arial"/>
                <w:lang w:val="en-US"/>
              </w:rPr>
              <w:t>om</w:t>
            </w:r>
            <w:r>
              <w:rPr>
                <w:rStyle w:val="Hyperlink"/>
                <w:rFonts w:ascii="Arial" w:hAnsi="Arial" w:cs="Arial"/>
                <w:lang w:val="en-US"/>
              </w:rPr>
              <w:fldChar w:fldCharType="end"/>
            </w:r>
            <w:r>
              <w:rPr>
                <w:rFonts w:ascii="Arial" w:hAnsi="Arial" w:cs="Arial"/>
                <w:lang w:val="en-US"/>
              </w:rPr>
              <w:t xml:space="preserve"> is a freemium machine translation service with millions of daily users</w:t>
            </w:r>
          </w:p>
        </w:tc>
      </w:tr>
      <w:tr w:rsidR="006901A2" w14:paraId="32C6779D" w14:textId="77777777" w:rsidTr="005F0286">
        <w:tc>
          <w:tcPr>
            <w:tcW w:w="18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C7A1A9" w14:textId="77777777" w:rsidR="006901A2" w:rsidRDefault="006901A2" w:rsidP="005F0286">
            <w:pPr>
              <w:pStyle w:val="TableContents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05/2023 - now</w:t>
            </w:r>
          </w:p>
        </w:tc>
        <w:tc>
          <w:tcPr>
            <w:tcW w:w="83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9177BB" w14:textId="77777777" w:rsidR="006901A2" w:rsidRDefault="006901A2" w:rsidP="005F0286">
            <w:pPr>
              <w:pStyle w:val="TableContents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Principal Data Scientist - Experimentation</w:t>
            </w:r>
          </w:p>
          <w:p w14:paraId="49AB28A2" w14:textId="77777777" w:rsidR="006901A2" w:rsidRDefault="006901A2" w:rsidP="005F0286">
            <w:pPr>
              <w:pStyle w:val="TableContents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Developing </w:t>
            </w:r>
            <w:proofErr w:type="spellStart"/>
            <w:r>
              <w:rPr>
                <w:rFonts w:ascii="Arial" w:hAnsi="Arial" w:cs="Arial"/>
                <w:lang w:val="en-US"/>
              </w:rPr>
              <w:t>DeepL's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in-house experimentation platform for automated analysis of hundreds of concurrent AB tests</w:t>
            </w:r>
          </w:p>
          <w:p w14:paraId="4642B7AD" w14:textId="77777777" w:rsidR="006901A2" w:rsidRDefault="006901A2" w:rsidP="005F0286">
            <w:pPr>
              <w:pStyle w:val="TableContents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Researched and implemented advanced statistical methods for AB testing, </w:t>
            </w:r>
            <w:proofErr w:type="gramStart"/>
            <w:r>
              <w:rPr>
                <w:rFonts w:ascii="Arial" w:hAnsi="Arial" w:cs="Arial"/>
                <w:lang w:val="en-US"/>
              </w:rPr>
              <w:t>e.g.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variance reduction via CUPED</w:t>
            </w:r>
          </w:p>
          <w:p w14:paraId="088D461C" w14:textId="77777777" w:rsidR="006901A2" w:rsidRDefault="006901A2" w:rsidP="005F0286">
            <w:pPr>
              <w:pStyle w:val="TableContents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Consulting product and engineering teams with best practices in experimentation and AB testing</w:t>
            </w:r>
          </w:p>
          <w:p w14:paraId="2EC766FB" w14:textId="77777777" w:rsidR="006901A2" w:rsidRDefault="006901A2" w:rsidP="005F0286">
            <w:pPr>
              <w:pStyle w:val="TableContents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Developing data aggregation pipelines processing several million user records per day</w:t>
            </w:r>
          </w:p>
        </w:tc>
      </w:tr>
      <w:tr w:rsidR="006901A2" w14:paraId="728EB961" w14:textId="77777777" w:rsidTr="005F0286">
        <w:tc>
          <w:tcPr>
            <w:tcW w:w="18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E78001" w14:textId="09EE2A5E" w:rsidR="006901A2" w:rsidRDefault="006901A2" w:rsidP="005F0286">
            <w:pPr>
              <w:pStyle w:val="TableContents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 xml:space="preserve">04/2021 </w:t>
            </w:r>
            <w:r w:rsidR="00484B87">
              <w:rPr>
                <w:rFonts w:ascii="Arial" w:hAnsi="Arial" w:cs="Arial"/>
                <w:b/>
                <w:bCs/>
                <w:lang w:val="en-US"/>
              </w:rPr>
              <w:t>-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04/2023</w:t>
            </w:r>
          </w:p>
        </w:tc>
        <w:tc>
          <w:tcPr>
            <w:tcW w:w="83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266229" w14:textId="77777777" w:rsidR="006901A2" w:rsidRDefault="006901A2" w:rsidP="005F0286">
            <w:pPr>
              <w:pStyle w:val="TableContents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Data Science Lead - Data Analytics Platform</w:t>
            </w:r>
          </w:p>
          <w:p w14:paraId="0990706E" w14:textId="77777777" w:rsidR="006901A2" w:rsidRDefault="006901A2" w:rsidP="005F0286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Arial" w:hAnsi="Arial" w:cs="Arial"/>
                <w:lang w:val="en-US"/>
              </w:rPr>
              <w:t>Scaled the product data science and analytics team from 3 to 10 people and lead 5 Data Scientists across two teams</w:t>
            </w:r>
          </w:p>
          <w:p w14:paraId="0535D28B" w14:textId="77777777" w:rsidR="006901A2" w:rsidRDefault="006901A2" w:rsidP="005F0286">
            <w:pPr>
              <w:pStyle w:val="TableContents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Lead the development of the experimentation platform</w:t>
            </w:r>
          </w:p>
          <w:p w14:paraId="7CDAD79E" w14:textId="77777777" w:rsidR="006901A2" w:rsidRDefault="006901A2" w:rsidP="005F0286">
            <w:pPr>
              <w:pStyle w:val="TableContents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Machine learning projects for churn and subscription prediction</w:t>
            </w:r>
          </w:p>
        </w:tc>
      </w:tr>
      <w:tr w:rsidR="006901A2" w14:paraId="15769B76" w14:textId="77777777" w:rsidTr="005F0286">
        <w:tc>
          <w:tcPr>
            <w:tcW w:w="18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6AAC02" w14:textId="77777777" w:rsidR="006901A2" w:rsidRDefault="006901A2" w:rsidP="005F0286">
            <w:pPr>
              <w:pStyle w:val="TableContents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10/2020 - 03/2021</w:t>
            </w:r>
          </w:p>
        </w:tc>
        <w:tc>
          <w:tcPr>
            <w:tcW w:w="83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55A69C" w14:textId="77777777" w:rsidR="006901A2" w:rsidRDefault="006901A2" w:rsidP="005F0286">
            <w:pPr>
              <w:pStyle w:val="TableContents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Senior Data Scientist - Data Analytics Platform</w:t>
            </w:r>
          </w:p>
          <w:p w14:paraId="73E59F5C" w14:textId="77777777" w:rsidR="006901A2" w:rsidRDefault="006901A2" w:rsidP="005F0286">
            <w:pPr>
              <w:pStyle w:val="TableContents"/>
              <w:numPr>
                <w:ilvl w:val="0"/>
                <w:numId w:val="3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Designed and implemented data pipelines and statistical models for the experimentation platform (Python, SQL)</w:t>
            </w:r>
          </w:p>
          <w:p w14:paraId="4B1F93D1" w14:textId="77777777" w:rsidR="006901A2" w:rsidRDefault="006901A2" w:rsidP="005F0286">
            <w:pPr>
              <w:pStyle w:val="TableContents"/>
              <w:numPr>
                <w:ilvl w:val="0"/>
                <w:numId w:val="3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Defined and implemented business- and product-metrics for analytics and AB testing</w:t>
            </w:r>
          </w:p>
        </w:tc>
      </w:tr>
      <w:tr w:rsidR="006901A2" w14:paraId="7690AA82" w14:textId="77777777" w:rsidTr="005F0286">
        <w:tc>
          <w:tcPr>
            <w:tcW w:w="10175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36ABE1" w14:textId="77777777" w:rsidR="006901A2" w:rsidRDefault="006901A2" w:rsidP="005F0286">
            <w:pPr>
              <w:pStyle w:val="TableContents"/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14:paraId="066C7816" w14:textId="77777777" w:rsidR="006901A2" w:rsidRDefault="006901A2" w:rsidP="005F0286">
            <w:pPr>
              <w:pStyle w:val="TableContents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trivago (Düsseldorf, Germany)</w:t>
            </w:r>
          </w:p>
          <w:p w14:paraId="0A4790F5" w14:textId="77777777" w:rsidR="006901A2" w:rsidRDefault="006901A2" w:rsidP="005F0286">
            <w:pPr>
              <w:pStyle w:val="TableContents"/>
              <w:jc w:val="center"/>
            </w:pPr>
            <w:hyperlink r:id="rId12" w:history="1">
              <w:r>
                <w:rPr>
                  <w:rStyle w:val="Hyperlink"/>
                  <w:rFonts w:ascii="Arial" w:hAnsi="Arial" w:cs="Arial"/>
                  <w:lang w:val="en-US"/>
                </w:rPr>
                <w:t>triva</w:t>
              </w:r>
            </w:hyperlink>
            <w:bookmarkStart w:id="9" w:name="_Hlt111018659"/>
            <w:r>
              <w:fldChar w:fldCharType="begin"/>
            </w:r>
            <w:r>
              <w:instrText xml:space="preserve"> HYPERLINK  "https://trivago.com/" </w:instrText>
            </w:r>
            <w:r>
              <w:fldChar w:fldCharType="separate"/>
            </w:r>
            <w:r>
              <w:rPr>
                <w:rStyle w:val="Hyperlink"/>
                <w:rFonts w:ascii="Arial" w:hAnsi="Arial" w:cs="Arial"/>
                <w:lang w:val="en-US"/>
              </w:rPr>
              <w:t>g</w:t>
            </w:r>
            <w:r>
              <w:rPr>
                <w:rStyle w:val="Hyperlink"/>
                <w:rFonts w:ascii="Arial" w:hAnsi="Arial" w:cs="Arial"/>
                <w:lang w:val="en-US"/>
              </w:rPr>
              <w:fldChar w:fldCharType="end"/>
            </w:r>
            <w:bookmarkEnd w:id="9"/>
            <w:r>
              <w:fldChar w:fldCharType="begin"/>
            </w:r>
            <w:r>
              <w:instrText xml:space="preserve"> HYPERLINK  "https://trivago.com/" </w:instrText>
            </w:r>
            <w:r>
              <w:fldChar w:fldCharType="separate"/>
            </w:r>
            <w:r>
              <w:rPr>
                <w:rStyle w:val="Hyperlink"/>
                <w:rFonts w:ascii="Arial" w:hAnsi="Arial" w:cs="Arial"/>
                <w:lang w:val="en-US"/>
              </w:rPr>
              <w:t>o.</w:t>
            </w:r>
            <w:bookmarkStart w:id="10" w:name="_Hlt150862986"/>
            <w:r>
              <w:rPr>
                <w:rStyle w:val="Hyperlink"/>
                <w:rFonts w:ascii="Arial" w:hAnsi="Arial" w:cs="Arial"/>
                <w:lang w:val="en-US"/>
              </w:rPr>
              <w:t>c</w:t>
            </w:r>
            <w:bookmarkEnd w:id="10"/>
            <w:r>
              <w:rPr>
                <w:rStyle w:val="Hyperlink"/>
                <w:rFonts w:ascii="Arial" w:hAnsi="Arial" w:cs="Arial"/>
                <w:lang w:val="en-US"/>
              </w:rPr>
              <w:t>om</w:t>
            </w:r>
            <w:r>
              <w:rPr>
                <w:rStyle w:val="Hyperlink"/>
                <w:rFonts w:ascii="Arial" w:hAnsi="Arial" w:cs="Arial"/>
                <w:lang w:val="en-US"/>
              </w:rPr>
              <w:fldChar w:fldCharType="end"/>
            </w:r>
            <w:r>
              <w:rPr>
                <w:rFonts w:ascii="Arial" w:hAnsi="Arial" w:cs="Arial"/>
                <w:lang w:val="en-US"/>
              </w:rPr>
              <w:t xml:space="preserve"> is a global hotel search platform. My different roles focused on AB testing, anomaly detection, metrics reporting, data infrastructure and team leadership.</w:t>
            </w:r>
          </w:p>
        </w:tc>
      </w:tr>
      <w:tr w:rsidR="006901A2" w14:paraId="68470C5E" w14:textId="77777777" w:rsidTr="005F0286">
        <w:tc>
          <w:tcPr>
            <w:tcW w:w="18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EA31EB" w14:textId="77777777" w:rsidR="006901A2" w:rsidRDefault="006901A2" w:rsidP="005F0286">
            <w:pPr>
              <w:pStyle w:val="TableContents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02/2020 - 09/2020</w:t>
            </w:r>
          </w:p>
        </w:tc>
        <w:tc>
          <w:tcPr>
            <w:tcW w:w="83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89DE84" w14:textId="77777777" w:rsidR="006901A2" w:rsidRDefault="006901A2" w:rsidP="005F0286">
            <w:pPr>
              <w:pStyle w:val="TableContents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Data Science Team Lead – Marketplace</w:t>
            </w:r>
          </w:p>
          <w:p w14:paraId="212A0EC6" w14:textId="77777777" w:rsidR="006901A2" w:rsidRDefault="006901A2" w:rsidP="005F0286">
            <w:pPr>
              <w:pStyle w:val="TableContents"/>
              <w:numPr>
                <w:ilvl w:val="0"/>
                <w:numId w:val="4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Managed a team of one data scientist and one data engineer</w:t>
            </w:r>
          </w:p>
          <w:p w14:paraId="65858AD6" w14:textId="77777777" w:rsidR="006901A2" w:rsidRPr="005F3B0D" w:rsidRDefault="006901A2" w:rsidP="005F0286">
            <w:pPr>
              <w:pStyle w:val="TableContents"/>
              <w:numPr>
                <w:ilvl w:val="0"/>
                <w:numId w:val="4"/>
              </w:numPr>
            </w:pPr>
            <w:r>
              <w:rPr>
                <w:rFonts w:ascii="Arial" w:hAnsi="Arial" w:cs="Arial"/>
                <w:lang w:val="en-US"/>
              </w:rPr>
              <w:t>Developed anomaly detection algorithms based on time series forecasting to quickly detect errors in production data and degression of business metrics</w:t>
            </w:r>
          </w:p>
          <w:p w14:paraId="4F2C0EF7" w14:textId="77777777" w:rsidR="006901A2" w:rsidRDefault="006901A2" w:rsidP="005F0286">
            <w:pPr>
              <w:pStyle w:val="TableContents"/>
              <w:numPr>
                <w:ilvl w:val="0"/>
                <w:numId w:val="4"/>
              </w:numPr>
            </w:pPr>
            <w:r>
              <w:rPr>
                <w:rFonts w:ascii="Arial" w:hAnsi="Arial" w:cs="Arial"/>
              </w:rPr>
              <w:t xml:space="preserve">Led development of automated </w:t>
            </w:r>
            <w:r>
              <w:rPr>
                <w:rFonts w:ascii="Arial" w:hAnsi="Arial" w:cs="Arial"/>
                <w:lang w:val="en-US"/>
              </w:rPr>
              <w:t>cleaning and processing of external data sources</w:t>
            </w:r>
          </w:p>
        </w:tc>
      </w:tr>
      <w:tr w:rsidR="006901A2" w14:paraId="3D5F2D33" w14:textId="77777777" w:rsidTr="005F0286">
        <w:tc>
          <w:tcPr>
            <w:tcW w:w="18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B26EE8" w14:textId="77777777" w:rsidR="006901A2" w:rsidRDefault="006901A2" w:rsidP="005F0286">
            <w:pPr>
              <w:pStyle w:val="TableContents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01/2017 - 01/2020</w:t>
            </w:r>
          </w:p>
        </w:tc>
        <w:tc>
          <w:tcPr>
            <w:tcW w:w="83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557E51" w14:textId="77777777" w:rsidR="006901A2" w:rsidRDefault="006901A2" w:rsidP="005F0286">
            <w:pPr>
              <w:pStyle w:val="TableContents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Data Scientist - Marketplace</w:t>
            </w:r>
          </w:p>
          <w:p w14:paraId="2ADBC092" w14:textId="77777777" w:rsidR="006901A2" w:rsidRDefault="006901A2" w:rsidP="005F0286">
            <w:pPr>
              <w:pStyle w:val="TableContents"/>
              <w:numPr>
                <w:ilvl w:val="0"/>
                <w:numId w:val="5"/>
              </w:numPr>
            </w:pPr>
            <w:r>
              <w:rPr>
                <w:rFonts w:ascii="Arial" w:hAnsi="Arial" w:cs="Arial"/>
                <w:lang w:val="en-US"/>
              </w:rPr>
              <w:t xml:space="preserve">Developed a </w:t>
            </w:r>
            <w:proofErr w:type="spellStart"/>
            <w:r>
              <w:rPr>
                <w:rFonts w:ascii="Arial" w:hAnsi="Arial" w:cs="Arial"/>
                <w:lang w:val="en-US"/>
              </w:rPr>
              <w:t>bayesian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statistics library for AB testing in Python</w:t>
            </w:r>
          </w:p>
          <w:p w14:paraId="4B775E08" w14:textId="77777777" w:rsidR="006901A2" w:rsidRDefault="006901A2" w:rsidP="005F0286">
            <w:pPr>
              <w:pStyle w:val="TableContents"/>
              <w:numPr>
                <w:ilvl w:val="0"/>
                <w:numId w:val="5"/>
              </w:numPr>
            </w:pPr>
            <w:r>
              <w:rPr>
                <w:rFonts w:ascii="Arial" w:hAnsi="Arial" w:cs="Arial"/>
                <w:lang w:val="en-US"/>
              </w:rPr>
              <w:t>Main data expert for the customer facing tool `trivago Intelligence`, leading the design and aggregation of reporting and metrics</w:t>
            </w:r>
          </w:p>
        </w:tc>
      </w:tr>
      <w:tr w:rsidR="006901A2" w14:paraId="2704DCC1" w14:textId="77777777" w:rsidTr="005F0286">
        <w:tc>
          <w:tcPr>
            <w:tcW w:w="18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55E4A2" w14:textId="77777777" w:rsidR="006901A2" w:rsidRDefault="006901A2" w:rsidP="005F0286">
            <w:pPr>
              <w:pStyle w:val="TableContents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08/2016 - 12/2016</w:t>
            </w:r>
          </w:p>
        </w:tc>
        <w:tc>
          <w:tcPr>
            <w:tcW w:w="83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30CBEF" w14:textId="77777777" w:rsidR="006901A2" w:rsidRDefault="006901A2" w:rsidP="005F0286">
            <w:pPr>
              <w:pStyle w:val="TableContents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Junior Data Analyst - Sales</w:t>
            </w:r>
          </w:p>
          <w:p w14:paraId="3C0C4254" w14:textId="77777777" w:rsidR="006901A2" w:rsidRDefault="006901A2" w:rsidP="005F0286">
            <w:pPr>
              <w:pStyle w:val="TableContents"/>
              <w:numPr>
                <w:ilvl w:val="0"/>
                <w:numId w:val="6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Automated reporting and data exports (Hive, R Shiny)</w:t>
            </w:r>
          </w:p>
          <w:p w14:paraId="3D595454" w14:textId="77777777" w:rsidR="006901A2" w:rsidRDefault="006901A2" w:rsidP="005F0286">
            <w:pPr>
              <w:pStyle w:val="TableContents"/>
              <w:numPr>
                <w:ilvl w:val="0"/>
                <w:numId w:val="6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Ad hoc and in-depth analysis around customer </w:t>
            </w:r>
            <w:proofErr w:type="spellStart"/>
            <w:r>
              <w:rPr>
                <w:rFonts w:ascii="Arial" w:hAnsi="Arial" w:cs="Arial"/>
                <w:lang w:val="en-US"/>
              </w:rPr>
              <w:t>behaviour</w:t>
            </w:r>
            <w:proofErr w:type="spellEnd"/>
          </w:p>
        </w:tc>
      </w:tr>
      <w:tr w:rsidR="006901A2" w14:paraId="12A77443" w14:textId="77777777" w:rsidTr="005F0286">
        <w:tc>
          <w:tcPr>
            <w:tcW w:w="10175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95A179" w14:textId="77777777" w:rsidR="006901A2" w:rsidRDefault="006901A2" w:rsidP="005F0286">
            <w:pPr>
              <w:pStyle w:val="TableContents"/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14:paraId="07604BC5" w14:textId="77777777" w:rsidR="006901A2" w:rsidRDefault="006901A2" w:rsidP="005F0286">
            <w:pPr>
              <w:pStyle w:val="TableContents"/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14:paraId="14476983" w14:textId="77777777" w:rsidR="006901A2" w:rsidRDefault="006901A2" w:rsidP="005F0286">
            <w:pPr>
              <w:pStyle w:val="TableContents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Intense AG (Cologne, Germany)</w:t>
            </w:r>
          </w:p>
        </w:tc>
      </w:tr>
      <w:tr w:rsidR="006901A2" w14:paraId="1E192A8C" w14:textId="77777777" w:rsidTr="005F0286">
        <w:tc>
          <w:tcPr>
            <w:tcW w:w="18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23E9DF" w14:textId="77777777" w:rsidR="006901A2" w:rsidRDefault="006901A2" w:rsidP="005F0286">
            <w:pPr>
              <w:pStyle w:val="TableContents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lastRenderedPageBreak/>
              <w:t>02/2016 - 07/2016</w:t>
            </w:r>
          </w:p>
        </w:tc>
        <w:tc>
          <w:tcPr>
            <w:tcW w:w="83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CFE2B2" w14:textId="77777777" w:rsidR="006901A2" w:rsidRDefault="006901A2" w:rsidP="005F0286">
            <w:pPr>
              <w:pStyle w:val="TableContents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Junior Technical Consultant</w:t>
            </w:r>
          </w:p>
          <w:p w14:paraId="33389E2E" w14:textId="77777777" w:rsidR="006901A2" w:rsidRDefault="006901A2" w:rsidP="005F0286">
            <w:pPr>
              <w:pStyle w:val="TableContents"/>
              <w:numPr>
                <w:ilvl w:val="0"/>
                <w:numId w:val="7"/>
              </w:numPr>
            </w:pPr>
            <w:r>
              <w:rPr>
                <w:rFonts w:ascii="Arial" w:hAnsi="Arial" w:cs="Arial"/>
                <w:lang w:val="en-US"/>
              </w:rPr>
              <w:t>Technical consulting and project management</w:t>
            </w:r>
          </w:p>
        </w:tc>
      </w:tr>
      <w:tr w:rsidR="006901A2" w14:paraId="55492A93" w14:textId="77777777" w:rsidTr="005F0286">
        <w:tc>
          <w:tcPr>
            <w:tcW w:w="10175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81FC8C" w14:textId="77777777" w:rsidR="006901A2" w:rsidRDefault="006901A2" w:rsidP="005F0286">
            <w:pPr>
              <w:pStyle w:val="TableContents"/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14:paraId="03C26FD7" w14:textId="77777777" w:rsidR="006901A2" w:rsidRDefault="006901A2" w:rsidP="005F0286">
            <w:pPr>
              <w:pStyle w:val="TableContents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University of Münster, Institute of Mathematics (Münster, Germany)</w:t>
            </w:r>
          </w:p>
        </w:tc>
      </w:tr>
      <w:tr w:rsidR="006901A2" w14:paraId="5876D5DA" w14:textId="77777777" w:rsidTr="005F0286">
        <w:tc>
          <w:tcPr>
            <w:tcW w:w="18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F32E54" w14:textId="77777777" w:rsidR="006901A2" w:rsidRDefault="006901A2" w:rsidP="005F0286">
            <w:pPr>
              <w:pStyle w:val="TableContents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08/2010 - 06/2015</w:t>
            </w:r>
          </w:p>
        </w:tc>
        <w:tc>
          <w:tcPr>
            <w:tcW w:w="83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45400D" w14:textId="77777777" w:rsidR="006901A2" w:rsidRDefault="006901A2" w:rsidP="005F0286">
            <w:pPr>
              <w:pStyle w:val="TableContents"/>
            </w:pPr>
            <w:r>
              <w:rPr>
                <w:rFonts w:ascii="Arial" w:hAnsi="Arial" w:cs="Arial"/>
                <w:b/>
                <w:bCs/>
                <w:lang w:val="en-US"/>
              </w:rPr>
              <w:t>Research Assistant / Postdoc</w:t>
            </w:r>
          </w:p>
          <w:p w14:paraId="59B73685" w14:textId="77777777" w:rsidR="006901A2" w:rsidRDefault="006901A2" w:rsidP="005F0286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Research in pure mathematics with focus on differential geometry</w:t>
            </w:r>
          </w:p>
          <w:p w14:paraId="64B379A3" w14:textId="77777777" w:rsidR="006901A2" w:rsidRDefault="006901A2" w:rsidP="005F0286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lang w:val="en-US"/>
              </w:rPr>
            </w:pPr>
            <w:r w:rsidRPr="005F3B0D">
              <w:rPr>
                <w:rFonts w:ascii="Arial" w:hAnsi="Arial" w:cs="Arial"/>
                <w:lang w:val="en-US"/>
              </w:rPr>
              <w:t>Teaching undergraduate tutorials and supervising undergraduate theses</w:t>
            </w:r>
          </w:p>
          <w:p w14:paraId="544E3C94" w14:textId="77777777" w:rsidR="006901A2" w:rsidRDefault="006901A2" w:rsidP="005F0286">
            <w:pPr>
              <w:pStyle w:val="TableContents"/>
              <w:numPr>
                <w:ilvl w:val="0"/>
                <w:numId w:val="7"/>
              </w:numPr>
              <w:rPr>
                <w:rFonts w:ascii="Arial" w:hAnsi="Arial" w:cs="Arial"/>
                <w:lang w:val="en-US"/>
              </w:rPr>
            </w:pPr>
            <w:r w:rsidRPr="005F3B0D">
              <w:rPr>
                <w:rFonts w:ascii="Arial" w:hAnsi="Arial" w:cs="Arial"/>
                <w:lang w:val="en-US"/>
              </w:rPr>
              <w:t>Presentations at mathematical conferences and workshops</w:t>
            </w:r>
          </w:p>
        </w:tc>
      </w:tr>
      <w:tr w:rsidR="006901A2" w14:paraId="7582DBB5" w14:textId="77777777" w:rsidTr="005F0286">
        <w:tc>
          <w:tcPr>
            <w:tcW w:w="10175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F6EF19" w14:textId="77777777" w:rsidR="006901A2" w:rsidRDefault="006901A2" w:rsidP="005F0286">
            <w:pPr>
              <w:pStyle w:val="TableContents"/>
              <w:rPr>
                <w:rFonts w:ascii="Arial" w:hAnsi="Arial" w:cs="Arial"/>
                <w:b/>
                <w:bCs/>
                <w:lang w:val="en-US"/>
              </w:rPr>
            </w:pPr>
          </w:p>
          <w:p w14:paraId="593F894B" w14:textId="77777777" w:rsidR="006901A2" w:rsidRDefault="006901A2" w:rsidP="005F0286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Educational Background</w:t>
            </w:r>
          </w:p>
        </w:tc>
      </w:tr>
      <w:tr w:rsidR="006901A2" w14:paraId="21990BB5" w14:textId="77777777" w:rsidTr="005F0286">
        <w:tc>
          <w:tcPr>
            <w:tcW w:w="18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33AA50" w14:textId="77777777" w:rsidR="006901A2" w:rsidRDefault="006901A2" w:rsidP="005F0286">
            <w:pPr>
              <w:pStyle w:val="TableContents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07/2014</w:t>
            </w:r>
          </w:p>
        </w:tc>
        <w:tc>
          <w:tcPr>
            <w:tcW w:w="83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1986C5" w14:textId="77777777" w:rsidR="006901A2" w:rsidRDefault="006901A2" w:rsidP="005F0286">
            <w:pPr>
              <w:pStyle w:val="TableContents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PhD in Mathematics at the University of Münster</w:t>
            </w:r>
          </w:p>
          <w:p w14:paraId="3B5406E3" w14:textId="77777777" w:rsidR="006901A2" w:rsidRDefault="006901A2" w:rsidP="005F0286">
            <w:pPr>
              <w:pStyle w:val="TableContents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Research in Differential Geometry</w:t>
            </w:r>
          </w:p>
        </w:tc>
      </w:tr>
      <w:tr w:rsidR="006901A2" w14:paraId="41AEE780" w14:textId="77777777" w:rsidTr="005F0286">
        <w:tc>
          <w:tcPr>
            <w:tcW w:w="18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62DF0C" w14:textId="77777777" w:rsidR="006901A2" w:rsidRDefault="006901A2" w:rsidP="005F0286">
            <w:pPr>
              <w:pStyle w:val="TableContents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07/2010</w:t>
            </w:r>
          </w:p>
        </w:tc>
        <w:tc>
          <w:tcPr>
            <w:tcW w:w="83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137CFD" w14:textId="77777777" w:rsidR="006901A2" w:rsidRDefault="006901A2" w:rsidP="005F0286">
            <w:pPr>
              <w:pStyle w:val="TableContents"/>
            </w:pPr>
            <w:r>
              <w:rPr>
                <w:rFonts w:ascii="Arial" w:hAnsi="Arial" w:cs="Arial"/>
                <w:b/>
                <w:bCs/>
                <w:lang w:val="en-US"/>
              </w:rPr>
              <w:t>Diploma in Mathematics from the University of Münster</w:t>
            </w:r>
          </w:p>
        </w:tc>
      </w:tr>
      <w:tr w:rsidR="006901A2" w14:paraId="01A49AC8" w14:textId="77777777" w:rsidTr="005F0286">
        <w:tc>
          <w:tcPr>
            <w:tcW w:w="10175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F4016C" w14:textId="77777777" w:rsidR="006901A2" w:rsidRDefault="006901A2" w:rsidP="005F0286">
            <w:pPr>
              <w:pStyle w:val="TableContents"/>
              <w:rPr>
                <w:rFonts w:ascii="Arial" w:hAnsi="Arial" w:cs="Arial"/>
                <w:b/>
                <w:bCs/>
                <w:lang w:val="en-US"/>
              </w:rPr>
            </w:pPr>
          </w:p>
          <w:p w14:paraId="44E789F7" w14:textId="77777777" w:rsidR="006901A2" w:rsidRDefault="006901A2" w:rsidP="005F0286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Data Science and Analytics Skills</w:t>
            </w:r>
          </w:p>
        </w:tc>
      </w:tr>
      <w:tr w:rsidR="006901A2" w14:paraId="6D65CF48" w14:textId="77777777" w:rsidTr="005F0286">
        <w:tc>
          <w:tcPr>
            <w:tcW w:w="10175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D29A2A" w14:textId="77777777" w:rsidR="006901A2" w:rsidRDefault="006901A2" w:rsidP="005F0286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Data exploration and data analysis (expert)</w:t>
            </w:r>
          </w:p>
          <w:p w14:paraId="0470F6E2" w14:textId="77777777" w:rsidR="006901A2" w:rsidRDefault="006901A2" w:rsidP="005F0286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Statistical modelling (expert)</w:t>
            </w:r>
          </w:p>
          <w:p w14:paraId="7CBBEEDD" w14:textId="77777777" w:rsidR="006901A2" w:rsidRDefault="006901A2" w:rsidP="005F0286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SQL (expert)</w:t>
            </w:r>
          </w:p>
          <w:p w14:paraId="50C783AA" w14:textId="77777777" w:rsidR="006901A2" w:rsidRDefault="006901A2" w:rsidP="005F0286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Python (expert)</w:t>
            </w:r>
          </w:p>
          <w:p w14:paraId="1112FE3B" w14:textId="77777777" w:rsidR="006901A2" w:rsidRDefault="006901A2" w:rsidP="005F0286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Classical machine learning such as linear or logistic regression and tree-based methods (expert)</w:t>
            </w:r>
          </w:p>
          <w:p w14:paraId="20AFDF5F" w14:textId="77777777" w:rsidR="006901A2" w:rsidRDefault="006901A2" w:rsidP="005F0286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ETL job design and development (expert)</w:t>
            </w:r>
          </w:p>
          <w:p w14:paraId="1619135C" w14:textId="77777777" w:rsidR="006901A2" w:rsidRDefault="006901A2" w:rsidP="005F0286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Deep Learning (basic)</w:t>
            </w:r>
          </w:p>
          <w:p w14:paraId="5B086DB6" w14:textId="77777777" w:rsidR="006901A2" w:rsidRDefault="006901A2" w:rsidP="005F0286">
            <w:pPr>
              <w:pStyle w:val="TableContents"/>
              <w:numPr>
                <w:ilvl w:val="0"/>
                <w:numId w:val="8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Software Engineering (basic)</w:t>
            </w:r>
          </w:p>
        </w:tc>
      </w:tr>
      <w:tr w:rsidR="006901A2" w14:paraId="366D9CE3" w14:textId="77777777" w:rsidTr="005F0286">
        <w:tc>
          <w:tcPr>
            <w:tcW w:w="10175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CDFA22" w14:textId="77777777" w:rsidR="006901A2" w:rsidRDefault="006901A2" w:rsidP="005F0286">
            <w:pPr>
              <w:pStyle w:val="TableContents"/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14:paraId="7A01E9A7" w14:textId="77777777" w:rsidR="006901A2" w:rsidRDefault="006901A2" w:rsidP="005F0286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Others</w:t>
            </w:r>
          </w:p>
        </w:tc>
      </w:tr>
      <w:tr w:rsidR="006901A2" w14:paraId="0C0C904C" w14:textId="77777777" w:rsidTr="005F0286">
        <w:trPr>
          <w:trHeight w:val="445"/>
        </w:trPr>
        <w:tc>
          <w:tcPr>
            <w:tcW w:w="18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2875A0" w14:textId="77777777" w:rsidR="006901A2" w:rsidRDefault="006901A2" w:rsidP="005F0286">
            <w:pPr>
              <w:pStyle w:val="TableContents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Languages:</w:t>
            </w:r>
          </w:p>
        </w:tc>
        <w:tc>
          <w:tcPr>
            <w:tcW w:w="83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3547B3" w14:textId="77777777" w:rsidR="006901A2" w:rsidRDefault="006901A2" w:rsidP="005F0286">
            <w:pPr>
              <w:pStyle w:val="TableContents"/>
            </w:pPr>
            <w:r>
              <w:rPr>
                <w:rFonts w:ascii="Arial" w:hAnsi="Arial" w:cs="Arial"/>
                <w:lang w:val="en-US"/>
              </w:rPr>
              <w:t>German (native speaker), English (fluent)</w:t>
            </w:r>
          </w:p>
        </w:tc>
      </w:tr>
      <w:tr w:rsidR="006901A2" w14:paraId="257F8EEE" w14:textId="77777777" w:rsidTr="005F0286">
        <w:trPr>
          <w:trHeight w:val="565"/>
        </w:trPr>
        <w:tc>
          <w:tcPr>
            <w:tcW w:w="18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08673C" w14:textId="77777777" w:rsidR="006901A2" w:rsidRDefault="006901A2" w:rsidP="005F0286">
            <w:pPr>
              <w:pStyle w:val="TableContents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Hobbies:</w:t>
            </w:r>
          </w:p>
        </w:tc>
        <w:tc>
          <w:tcPr>
            <w:tcW w:w="83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6D4868" w14:textId="77777777" w:rsidR="006901A2" w:rsidRDefault="006901A2" w:rsidP="005F0286">
            <w:pPr>
              <w:pStyle w:val="TableContents"/>
            </w:pPr>
            <w:r w:rsidRPr="008B2A19">
              <w:rPr>
                <w:rFonts w:ascii="Arial" w:hAnsi="Arial" w:cs="Arial"/>
                <w:lang w:val="en-US"/>
              </w:rPr>
              <w:t>Chess</w:t>
            </w:r>
            <w:r>
              <w:rPr>
                <w:rFonts w:ascii="Arial" w:hAnsi="Arial" w:cs="Arial"/>
                <w:lang w:val="en-US"/>
              </w:rPr>
              <w:t>, piano, running</w:t>
            </w:r>
            <w:r>
              <w:t xml:space="preserve">, </w:t>
            </w:r>
            <w:r>
              <w:rPr>
                <w:rFonts w:ascii="Arial" w:hAnsi="Arial" w:cs="Arial"/>
                <w:lang w:val="en-US"/>
              </w:rPr>
              <w:t>K</w:t>
            </w:r>
            <w:r w:rsidRPr="008B2A19">
              <w:rPr>
                <w:rFonts w:ascii="Arial" w:hAnsi="Arial" w:cs="Arial"/>
                <w:lang w:val="en-US"/>
              </w:rPr>
              <w:t>aggle</w:t>
            </w:r>
          </w:p>
        </w:tc>
      </w:tr>
    </w:tbl>
    <w:p w14:paraId="299B0F70" w14:textId="77777777" w:rsidR="006901A2" w:rsidRDefault="006901A2" w:rsidP="006901A2">
      <w:pPr>
        <w:pStyle w:val="Standard"/>
        <w:rPr>
          <w:rFonts w:ascii="Arial" w:hAnsi="Arial" w:cs="Arial"/>
        </w:rPr>
      </w:pPr>
    </w:p>
    <w:p w14:paraId="55F80826" w14:textId="77777777" w:rsidR="00421412" w:rsidRPr="006901A2" w:rsidRDefault="00421412" w:rsidP="006901A2"/>
    <w:sectPr w:rsidR="00421412" w:rsidRPr="006901A2">
      <w:pgSz w:w="11909" w:h="16834"/>
      <w:pgMar w:top="864" w:right="864" w:bottom="864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88147" w14:textId="77777777" w:rsidR="00CD1C60" w:rsidRDefault="00CD1C60">
      <w:r>
        <w:separator/>
      </w:r>
    </w:p>
  </w:endnote>
  <w:endnote w:type="continuationSeparator" w:id="0">
    <w:p w14:paraId="7FEBEBAF" w14:textId="77777777" w:rsidR="00CD1C60" w:rsidRDefault="00CD1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 Regular">
    <w:altName w:val="Calibri"/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Liberation Sans">
    <w:panose1 w:val="020B0604020202020204"/>
    <w:charset w:val="00"/>
    <w:family w:val="swiss"/>
    <w:pitch w:val="variable"/>
  </w:font>
  <w:font w:name="OpenSymbol">
    <w:panose1 w:val="020B0604020202020204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73A63D" w14:textId="77777777" w:rsidR="00CD1C60" w:rsidRDefault="00CD1C60">
      <w:r>
        <w:rPr>
          <w:color w:val="000000"/>
        </w:rPr>
        <w:separator/>
      </w:r>
    </w:p>
  </w:footnote>
  <w:footnote w:type="continuationSeparator" w:id="0">
    <w:p w14:paraId="41FA261D" w14:textId="77777777" w:rsidR="00CD1C60" w:rsidRDefault="00CD1C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94AD0"/>
    <w:multiLevelType w:val="multilevel"/>
    <w:tmpl w:val="CAB4FFF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A3A1385"/>
    <w:multiLevelType w:val="multilevel"/>
    <w:tmpl w:val="044C5B1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FD2399A"/>
    <w:multiLevelType w:val="multilevel"/>
    <w:tmpl w:val="EFEAA6A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35263FA6"/>
    <w:multiLevelType w:val="multilevel"/>
    <w:tmpl w:val="02E8EF8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37602EEC"/>
    <w:multiLevelType w:val="multilevel"/>
    <w:tmpl w:val="B714F6A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62261222"/>
    <w:multiLevelType w:val="multilevel"/>
    <w:tmpl w:val="96FEF84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71BE47D0"/>
    <w:multiLevelType w:val="multilevel"/>
    <w:tmpl w:val="84B4817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7C133BAB"/>
    <w:multiLevelType w:val="multilevel"/>
    <w:tmpl w:val="AFF0344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412"/>
    <w:rsid w:val="00196A40"/>
    <w:rsid w:val="00421412"/>
    <w:rsid w:val="00484B87"/>
    <w:rsid w:val="00563200"/>
    <w:rsid w:val="00646E0C"/>
    <w:rsid w:val="00681ACE"/>
    <w:rsid w:val="006901A2"/>
    <w:rsid w:val="00885E21"/>
    <w:rsid w:val="008B2A19"/>
    <w:rsid w:val="00A11E0A"/>
    <w:rsid w:val="00BC69B6"/>
    <w:rsid w:val="00C90ED3"/>
    <w:rsid w:val="00CD1C60"/>
    <w:rsid w:val="00F4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B0FCAA"/>
  <w15:docId w15:val="{3173B551-FFD7-0648-8D90-3E11A972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olfgang.spindeler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olfgang.spindeler@gmail.com" TargetMode="External"/><Relationship Id="rId12" Type="http://schemas.openxmlformats.org/officeDocument/2006/relationships/hyperlink" Target="https://trivag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epl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wol-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wolfgang-spindel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Wolfgang Spindeler</cp:lastModifiedBy>
  <cp:revision>3</cp:revision>
  <cp:lastPrinted>2024-06-03T06:46:00Z</cp:lastPrinted>
  <dcterms:created xsi:type="dcterms:W3CDTF">2024-06-03T06:46:00Z</dcterms:created>
  <dcterms:modified xsi:type="dcterms:W3CDTF">2024-06-03T06:46:00Z</dcterms:modified>
</cp:coreProperties>
</file>